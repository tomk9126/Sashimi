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C691" w14:textId="2CC50FB1" w:rsidR="008C6F58" w:rsidRDefault="008C6F58" w:rsidP="008C6F58">
      <w:pPr>
        <w:rPr>
          <w:lang w:val="en-AU"/>
        </w:rPr>
      </w:pPr>
    </w:p>
    <w:p w14:paraId="2063EC2E" w14:textId="77777777" w:rsidR="008C6F58" w:rsidRDefault="008C6F58" w:rsidP="008C6F58">
      <w:pPr>
        <w:rPr>
          <w:lang w:val="en-AU"/>
        </w:rPr>
      </w:pPr>
    </w:p>
    <w:p w14:paraId="24A00283" w14:textId="77777777" w:rsidR="008C6F58" w:rsidRDefault="008C6F58" w:rsidP="008C6F58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6F58" w14:paraId="08E207C2" w14:textId="77777777" w:rsidTr="008C6F58">
        <w:tc>
          <w:tcPr>
            <w:tcW w:w="3116" w:type="dxa"/>
          </w:tcPr>
          <w:p w14:paraId="7072A9AC" w14:textId="40E21A71" w:rsidR="008C6F58" w:rsidRPr="00651226" w:rsidRDefault="008C6F58" w:rsidP="008C6F58">
            <w:pPr>
              <w:rPr>
                <w:rFonts w:ascii="Aptos" w:hAnsi="Aptos"/>
                <w:lang w:val="en-AU"/>
              </w:rPr>
            </w:pPr>
            <w:r w:rsidRPr="00651226">
              <w:rPr>
                <w:rFonts w:ascii="Aptos" w:hAnsi="Aptos"/>
                <w:lang w:val="en-AU"/>
              </w:rPr>
              <w:t>Input</w:t>
            </w:r>
          </w:p>
        </w:tc>
        <w:tc>
          <w:tcPr>
            <w:tcW w:w="3117" w:type="dxa"/>
          </w:tcPr>
          <w:p w14:paraId="79E41355" w14:textId="0939BD8C" w:rsidR="008C6F58" w:rsidRPr="00651226" w:rsidRDefault="008C6F58" w:rsidP="008C6F58">
            <w:pPr>
              <w:rPr>
                <w:rFonts w:ascii="Aptos" w:hAnsi="Aptos"/>
                <w:lang w:val="en-AU"/>
              </w:rPr>
            </w:pPr>
            <w:r w:rsidRPr="00651226">
              <w:rPr>
                <w:rFonts w:ascii="Aptos" w:hAnsi="Aptos"/>
                <w:lang w:val="en-AU"/>
              </w:rPr>
              <w:t>Process</w:t>
            </w:r>
          </w:p>
        </w:tc>
        <w:tc>
          <w:tcPr>
            <w:tcW w:w="3117" w:type="dxa"/>
          </w:tcPr>
          <w:p w14:paraId="3DC6A62E" w14:textId="7BDEDF3F" w:rsidR="008C6F58" w:rsidRPr="00651226" w:rsidRDefault="008C6F58" w:rsidP="008C6F58">
            <w:pPr>
              <w:rPr>
                <w:rFonts w:ascii="Aptos" w:hAnsi="Aptos"/>
                <w:lang w:val="en-AU"/>
              </w:rPr>
            </w:pPr>
            <w:r w:rsidRPr="00651226">
              <w:rPr>
                <w:rFonts w:ascii="Aptos" w:hAnsi="Aptos"/>
                <w:lang w:val="en-AU"/>
              </w:rPr>
              <w:t>Output</w:t>
            </w:r>
          </w:p>
        </w:tc>
      </w:tr>
      <w:tr w:rsidR="008C6F58" w14:paraId="3BD77132" w14:textId="77777777" w:rsidTr="008C6F58">
        <w:tc>
          <w:tcPr>
            <w:tcW w:w="3116" w:type="dxa"/>
          </w:tcPr>
          <w:p w14:paraId="70DA7066" w14:textId="77777777" w:rsidR="008C6F58" w:rsidRPr="00651226" w:rsidRDefault="008C6F58" w:rsidP="008C6F58">
            <w:pPr>
              <w:pStyle w:val="ListParagraph"/>
              <w:numPr>
                <w:ilvl w:val="0"/>
                <w:numId w:val="5"/>
              </w:numPr>
              <w:rPr>
                <w:rFonts w:ascii="Aptos" w:hAnsi="Aptos"/>
                <w:lang w:val="en-AU"/>
              </w:rPr>
            </w:pPr>
            <w:r w:rsidRPr="008003DC">
              <w:rPr>
                <w:rFonts w:ascii="Aptos" w:hAnsi="Aptos"/>
                <w:b/>
                <w:bCs/>
                <w:lang w:val="en-AU"/>
              </w:rPr>
              <w:t>Athlete data</w:t>
            </w:r>
            <w:r w:rsidRPr="00651226">
              <w:rPr>
                <w:rFonts w:ascii="Aptos" w:hAnsi="Aptos"/>
                <w:lang w:val="en-AU"/>
              </w:rPr>
              <w:t xml:space="preserve"> (Spreadsheet: Full Name; Gender; Birthdate)</w:t>
            </w:r>
          </w:p>
          <w:p w14:paraId="124CA8B0" w14:textId="77777777" w:rsidR="008C6F58" w:rsidRPr="00651226" w:rsidRDefault="00D76225" w:rsidP="008C6F58">
            <w:pPr>
              <w:pStyle w:val="ListParagraph"/>
              <w:numPr>
                <w:ilvl w:val="0"/>
                <w:numId w:val="5"/>
              </w:numPr>
              <w:rPr>
                <w:rFonts w:ascii="Aptos" w:hAnsi="Aptos"/>
                <w:lang w:val="en-AU"/>
              </w:rPr>
            </w:pPr>
            <w:r w:rsidRPr="008003DC">
              <w:rPr>
                <w:rFonts w:ascii="Aptos" w:hAnsi="Aptos"/>
                <w:b/>
                <w:bCs/>
                <w:lang w:val="en-AU"/>
              </w:rPr>
              <w:t xml:space="preserve">Event Data </w:t>
            </w:r>
            <w:r w:rsidRPr="00651226">
              <w:rPr>
                <w:rFonts w:ascii="Aptos" w:hAnsi="Aptos"/>
                <w:lang w:val="en-AU"/>
              </w:rPr>
              <w:t>(Name; Gender; Age-Group)</w:t>
            </w:r>
          </w:p>
          <w:p w14:paraId="6250572B" w14:textId="59C7B6C3" w:rsidR="00651226" w:rsidRPr="00651226" w:rsidRDefault="00651226" w:rsidP="008C6F58">
            <w:pPr>
              <w:pStyle w:val="ListParagraph"/>
              <w:numPr>
                <w:ilvl w:val="0"/>
                <w:numId w:val="5"/>
              </w:numPr>
              <w:rPr>
                <w:rFonts w:ascii="Aptos" w:hAnsi="Aptos"/>
                <w:lang w:val="en-AU"/>
              </w:rPr>
            </w:pPr>
            <w:r w:rsidRPr="008003DC">
              <w:rPr>
                <w:rFonts w:ascii="Aptos" w:hAnsi="Aptos"/>
                <w:b/>
                <w:bCs/>
                <w:lang w:val="en-AU"/>
              </w:rPr>
              <w:t>Athlete event result</w:t>
            </w:r>
            <w:r w:rsidR="00C80F46" w:rsidRPr="008003DC">
              <w:rPr>
                <w:rFonts w:ascii="Aptos" w:hAnsi="Aptos"/>
                <w:b/>
                <w:bCs/>
                <w:lang w:val="en-AU"/>
              </w:rPr>
              <w:t>s</w:t>
            </w:r>
            <w:r w:rsidRPr="00651226">
              <w:rPr>
                <w:rFonts w:ascii="Aptos" w:hAnsi="Aptos"/>
                <w:lang w:val="en-AU"/>
              </w:rPr>
              <w:t xml:space="preserve"> (times)</w:t>
            </w:r>
          </w:p>
        </w:tc>
        <w:tc>
          <w:tcPr>
            <w:tcW w:w="3117" w:type="dxa"/>
          </w:tcPr>
          <w:p w14:paraId="0F2A3E88" w14:textId="77777777" w:rsidR="008C6F58" w:rsidRDefault="00DD1759" w:rsidP="00D76225">
            <w:pPr>
              <w:pStyle w:val="ListParagraph"/>
              <w:numPr>
                <w:ilvl w:val="0"/>
                <w:numId w:val="5"/>
              </w:numPr>
              <w:rPr>
                <w:rFonts w:ascii="Aptos" w:hAnsi="Aptos"/>
                <w:lang w:val="en-AU"/>
              </w:rPr>
            </w:pPr>
            <w:r>
              <w:rPr>
                <w:rFonts w:ascii="Aptos" w:hAnsi="Aptos"/>
                <w:lang w:val="en-AU"/>
              </w:rPr>
              <w:t>List meet events, sorted by age and gender settings.</w:t>
            </w:r>
          </w:p>
          <w:p w14:paraId="2CD3C0D9" w14:textId="77777777" w:rsidR="00DD1759" w:rsidRDefault="00DD1759" w:rsidP="00D76225">
            <w:pPr>
              <w:pStyle w:val="ListParagraph"/>
              <w:numPr>
                <w:ilvl w:val="0"/>
                <w:numId w:val="5"/>
              </w:numPr>
              <w:rPr>
                <w:rFonts w:ascii="Aptos" w:hAnsi="Aptos"/>
                <w:lang w:val="en-AU"/>
              </w:rPr>
            </w:pPr>
            <w:r>
              <w:rPr>
                <w:rFonts w:ascii="Aptos" w:hAnsi="Aptos"/>
                <w:lang w:val="en-AU"/>
              </w:rPr>
              <w:t>List students by age and name (alphabetical)</w:t>
            </w:r>
          </w:p>
          <w:p w14:paraId="2C81EB0B" w14:textId="77777777" w:rsidR="00DD1759" w:rsidRDefault="00DD1759" w:rsidP="00D76225">
            <w:pPr>
              <w:pStyle w:val="ListParagraph"/>
              <w:numPr>
                <w:ilvl w:val="0"/>
                <w:numId w:val="5"/>
              </w:numPr>
              <w:rPr>
                <w:rFonts w:ascii="Aptos" w:hAnsi="Aptos"/>
                <w:lang w:val="en-AU"/>
              </w:rPr>
            </w:pPr>
            <w:r>
              <w:rPr>
                <w:rFonts w:ascii="Aptos" w:hAnsi="Aptos"/>
                <w:lang w:val="en-AU"/>
              </w:rPr>
              <w:t>Calculate eligible race candidates based on age and gender.</w:t>
            </w:r>
          </w:p>
          <w:p w14:paraId="3F2D0794" w14:textId="5E9AC591" w:rsidR="00DD1759" w:rsidRPr="00651226" w:rsidRDefault="00DD1759" w:rsidP="00D76225">
            <w:pPr>
              <w:pStyle w:val="ListParagraph"/>
              <w:numPr>
                <w:ilvl w:val="0"/>
                <w:numId w:val="5"/>
              </w:numPr>
              <w:rPr>
                <w:rFonts w:ascii="Aptos" w:hAnsi="Aptos"/>
                <w:lang w:val="en-AU"/>
              </w:rPr>
            </w:pPr>
            <w:r>
              <w:rPr>
                <w:rFonts w:ascii="Aptos" w:hAnsi="Aptos"/>
                <w:lang w:val="en-AU"/>
              </w:rPr>
              <w:t>Calculate ranks of athlete times in an event and export them as a PDF.</w:t>
            </w:r>
          </w:p>
        </w:tc>
        <w:tc>
          <w:tcPr>
            <w:tcW w:w="3117" w:type="dxa"/>
          </w:tcPr>
          <w:p w14:paraId="6C46B537" w14:textId="77777777" w:rsidR="00651226" w:rsidRPr="00651226" w:rsidRDefault="00651226" w:rsidP="00651226">
            <w:pPr>
              <w:pStyle w:val="ListParagraph"/>
              <w:numPr>
                <w:ilvl w:val="0"/>
                <w:numId w:val="5"/>
              </w:numPr>
              <w:rPr>
                <w:rFonts w:ascii="Aptos" w:hAnsi="Aptos"/>
                <w:lang w:val="en-AU"/>
              </w:rPr>
            </w:pPr>
            <w:r w:rsidRPr="00DD1759">
              <w:rPr>
                <w:rFonts w:ascii="Aptos" w:hAnsi="Aptos"/>
                <w:b/>
                <w:bCs/>
                <w:lang w:val="en-AU"/>
              </w:rPr>
              <w:t>List of events</w:t>
            </w:r>
            <w:r w:rsidRPr="00651226">
              <w:rPr>
                <w:rFonts w:ascii="Aptos" w:hAnsi="Aptos"/>
                <w:lang w:val="en-AU"/>
              </w:rPr>
              <w:t>, in order.</w:t>
            </w:r>
          </w:p>
          <w:p w14:paraId="5F3912BC" w14:textId="77777777" w:rsidR="00651226" w:rsidRPr="00651226" w:rsidRDefault="00651226" w:rsidP="00651226">
            <w:pPr>
              <w:pStyle w:val="ListParagraph"/>
              <w:numPr>
                <w:ilvl w:val="0"/>
                <w:numId w:val="5"/>
              </w:numPr>
              <w:rPr>
                <w:rFonts w:ascii="Aptos" w:hAnsi="Aptos"/>
                <w:lang w:val="en-AU"/>
              </w:rPr>
            </w:pPr>
            <w:r w:rsidRPr="00DD1759">
              <w:rPr>
                <w:rFonts w:ascii="Aptos" w:hAnsi="Aptos"/>
                <w:b/>
                <w:bCs/>
                <w:lang w:val="en-AU"/>
              </w:rPr>
              <w:t>List of athletes</w:t>
            </w:r>
            <w:r w:rsidRPr="00651226">
              <w:rPr>
                <w:rFonts w:ascii="Aptos" w:hAnsi="Aptos"/>
                <w:lang w:val="en-AU"/>
              </w:rPr>
              <w:t>.</w:t>
            </w:r>
          </w:p>
          <w:p w14:paraId="3D889561" w14:textId="5DDE12AF" w:rsidR="00651226" w:rsidRPr="00651226" w:rsidRDefault="00DD1759" w:rsidP="00651226">
            <w:pPr>
              <w:pStyle w:val="ListParagraph"/>
              <w:numPr>
                <w:ilvl w:val="0"/>
                <w:numId w:val="5"/>
              </w:numPr>
              <w:rPr>
                <w:rFonts w:ascii="Aptos" w:hAnsi="Aptos"/>
                <w:lang w:val="en-AU"/>
              </w:rPr>
            </w:pPr>
            <w:r w:rsidRPr="00DD1759">
              <w:rPr>
                <w:rFonts w:ascii="Aptos" w:hAnsi="Aptos"/>
                <w:b/>
                <w:bCs/>
                <w:lang w:val="en-AU"/>
              </w:rPr>
              <w:t>Event Ranks</w:t>
            </w:r>
            <w:r>
              <w:rPr>
                <w:rFonts w:ascii="Aptos" w:hAnsi="Aptos"/>
                <w:lang w:val="en-AU"/>
              </w:rPr>
              <w:t xml:space="preserve"> (On-screen, and PDF)</w:t>
            </w:r>
          </w:p>
        </w:tc>
      </w:tr>
    </w:tbl>
    <w:p w14:paraId="26E909EC" w14:textId="161F9F96" w:rsidR="008C6F58" w:rsidRPr="008C6F58" w:rsidRDefault="008C6F58" w:rsidP="008C6F58">
      <w:pPr>
        <w:rPr>
          <w:lang w:val="en-AU"/>
        </w:rPr>
      </w:pPr>
    </w:p>
    <w:sectPr w:rsidR="008C6F58" w:rsidRPr="008C6F5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08227" w14:textId="77777777" w:rsidR="00193C28" w:rsidRDefault="00193C28">
      <w:r>
        <w:separator/>
      </w:r>
    </w:p>
    <w:p w14:paraId="730DBB00" w14:textId="77777777" w:rsidR="00193C28" w:rsidRDefault="00193C28"/>
  </w:endnote>
  <w:endnote w:type="continuationSeparator" w:id="0">
    <w:p w14:paraId="5A9BCFF3" w14:textId="77777777" w:rsidR="00193C28" w:rsidRDefault="00193C28">
      <w:r>
        <w:continuationSeparator/>
      </w:r>
    </w:p>
    <w:p w14:paraId="2685831B" w14:textId="77777777" w:rsidR="00193C28" w:rsidRDefault="00193C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576A0" w14:textId="77777777" w:rsidR="00216A1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46890" w14:textId="77777777" w:rsidR="00193C28" w:rsidRDefault="00193C28">
      <w:r>
        <w:separator/>
      </w:r>
    </w:p>
    <w:p w14:paraId="179C13B0" w14:textId="77777777" w:rsidR="00193C28" w:rsidRDefault="00193C28"/>
  </w:footnote>
  <w:footnote w:type="continuationSeparator" w:id="0">
    <w:p w14:paraId="370896CA" w14:textId="77777777" w:rsidR="00193C28" w:rsidRDefault="00193C28">
      <w:r>
        <w:continuationSeparator/>
      </w:r>
    </w:p>
    <w:p w14:paraId="5F8DA516" w14:textId="77777777" w:rsidR="00193C28" w:rsidRDefault="00193C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23E59"/>
    <w:multiLevelType w:val="hybridMultilevel"/>
    <w:tmpl w:val="9A7C1436"/>
    <w:lvl w:ilvl="0" w:tplc="EA8EF0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631520">
    <w:abstractNumId w:val="1"/>
  </w:num>
  <w:num w:numId="2" w16cid:durableId="1645159555">
    <w:abstractNumId w:val="0"/>
  </w:num>
  <w:num w:numId="3" w16cid:durableId="1404066394">
    <w:abstractNumId w:val="2"/>
  </w:num>
  <w:num w:numId="4" w16cid:durableId="1334917020">
    <w:abstractNumId w:val="4"/>
  </w:num>
  <w:num w:numId="5" w16cid:durableId="1583759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58"/>
    <w:rsid w:val="00193C28"/>
    <w:rsid w:val="00216A1B"/>
    <w:rsid w:val="00651226"/>
    <w:rsid w:val="008003DC"/>
    <w:rsid w:val="008A7D4F"/>
    <w:rsid w:val="008C6F58"/>
    <w:rsid w:val="00C80F46"/>
    <w:rsid w:val="00D76225"/>
    <w:rsid w:val="00DD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6867E"/>
  <w15:chartTrackingRefBased/>
  <w15:docId w15:val="{9B55E667-36C1-C84E-A4D3-D5509749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8C6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C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keir/Library/Containers/com.microsoft.Word/Data/Library/Application%20Support/Microsoft/Office/16.0/DTS/en-AU%7bC31B4F84-67F4-C14F-8673-D9B917C6089E%7d/%7bED4F12F5-F0E4-FF46-8621-F5D6AD8CE33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291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Keir</dc:creator>
  <cp:keywords/>
  <dc:description/>
  <cp:lastModifiedBy>Thomas Keir</cp:lastModifiedBy>
  <cp:revision>1</cp:revision>
  <dcterms:created xsi:type="dcterms:W3CDTF">2024-02-22T01:31:00Z</dcterms:created>
  <dcterms:modified xsi:type="dcterms:W3CDTF">2024-02-26T09:50:00Z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